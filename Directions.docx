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234"/>
        <w:gridCol w:w="236"/>
        <w:gridCol w:w="3834"/>
      </w:tblGrid>
      <w:tr w:rsidR="0026113B" w14:paraId="74E97ED9" w14:textId="77777777" w:rsidTr="00323A2F">
        <w:tc>
          <w:tcPr>
            <w:tcW w:w="3200" w:type="pct"/>
            <w:shd w:val="clear" w:color="auto" w:fill="983620" w:themeFill="accent2"/>
          </w:tcPr>
          <w:p w14:paraId="72E4D62E" w14:textId="77777777" w:rsidR="0026113B" w:rsidRDefault="0026113B" w:rsidP="00F277E6">
            <w:pPr>
              <w:pStyle w:val="NoSpacing"/>
            </w:pPr>
          </w:p>
        </w:tc>
        <w:tc>
          <w:tcPr>
            <w:tcW w:w="104" w:type="pct"/>
          </w:tcPr>
          <w:p w14:paraId="4FF9A982" w14:textId="77777777" w:rsidR="0026113B" w:rsidRDefault="0026113B" w:rsidP="00F277E6">
            <w:pPr>
              <w:pStyle w:val="NoSpacing"/>
            </w:pPr>
          </w:p>
        </w:tc>
        <w:tc>
          <w:tcPr>
            <w:tcW w:w="1696" w:type="pct"/>
            <w:shd w:val="clear" w:color="auto" w:fill="7F7F7F" w:themeFill="text1" w:themeFillTint="80"/>
          </w:tcPr>
          <w:p w14:paraId="37E8B160" w14:textId="77777777" w:rsidR="0026113B" w:rsidRDefault="0026113B" w:rsidP="00F277E6">
            <w:pPr>
              <w:pStyle w:val="NoSpacing"/>
            </w:pPr>
          </w:p>
        </w:tc>
      </w:tr>
      <w:tr w:rsidR="0026113B" w14:paraId="06792C3E" w14:textId="77777777" w:rsidTr="00323A2F">
        <w:trPr>
          <w:trHeight w:val="1386"/>
        </w:trPr>
        <w:tc>
          <w:tcPr>
            <w:tcW w:w="3200" w:type="pct"/>
            <w:vAlign w:val="bottom"/>
          </w:tcPr>
          <w:p w14:paraId="3CB435E8" w14:textId="20E87254" w:rsidR="0026113B" w:rsidRDefault="004A012A" w:rsidP="003947A7">
            <w:pPr>
              <w:pStyle w:val="Title"/>
              <w:jc w:val="both"/>
            </w:pPr>
            <w:sdt>
              <w:sdtPr>
                <w:alias w:val="Title"/>
                <w:tag w:val=""/>
                <w:id w:val="-841541200"/>
                <w:placeholder>
                  <w:docPart w:val="1A9FA0A8D9E07C46BFE9A75D97AACEBE"/>
                </w:placeholder>
                <w:dataBinding w:prefixMappings="xmlns:ns0='http://purl.org/dc/elements/1.1/' xmlns:ns1='http://schemas.openxmlformats.org/package/2006/metadata/core-properties' " w:xpath="/ns1:coreProperties[1]/ns0:title[1]" w:storeItemID="{6C3C8BC8-F283-45AE-878A-BAB7291924A1}"/>
                <w:text w:multiLine="1"/>
              </w:sdtPr>
              <w:sdtContent>
                <w:r w:rsidR="00630780">
                  <w:t xml:space="preserve">Assessment Tool </w:t>
                </w:r>
              </w:sdtContent>
            </w:sdt>
          </w:p>
        </w:tc>
        <w:tc>
          <w:tcPr>
            <w:tcW w:w="104" w:type="pct"/>
            <w:vAlign w:val="bottom"/>
          </w:tcPr>
          <w:p w14:paraId="6884CE7C" w14:textId="77777777" w:rsidR="0026113B" w:rsidRDefault="0026113B" w:rsidP="00F277E6"/>
        </w:tc>
        <w:tc>
          <w:tcPr>
            <w:tcW w:w="1696" w:type="pct"/>
            <w:vAlign w:val="bottom"/>
          </w:tcPr>
          <w:p w14:paraId="2662F069" w14:textId="306766B1" w:rsidR="003947A7" w:rsidRDefault="00630780" w:rsidP="0067573E">
            <w:pPr>
              <w:pStyle w:val="CourseDetails"/>
            </w:pPr>
            <w:r>
              <w:t xml:space="preserve"> </w:t>
            </w:r>
            <w:r w:rsidR="003947A7">
              <w:t>Robert.F.Schneider@jpl.nasa.gov</w:t>
            </w:r>
          </w:p>
          <w:p w14:paraId="70F2CB7C" w14:textId="77777777" w:rsidR="0067573E" w:rsidRDefault="00630780" w:rsidP="0067573E">
            <w:pPr>
              <w:pStyle w:val="CourseDetails"/>
            </w:pPr>
            <w:r>
              <w:t xml:space="preserve"> </w:t>
            </w:r>
          </w:p>
          <w:p w14:paraId="2D754231" w14:textId="77777777" w:rsidR="00384A08" w:rsidRDefault="00384A08" w:rsidP="00384A08">
            <w:pPr>
              <w:pStyle w:val="CourseDetails"/>
            </w:pPr>
          </w:p>
        </w:tc>
      </w:tr>
      <w:tr w:rsidR="0026113B" w14:paraId="0559866A" w14:textId="77777777" w:rsidTr="00323A2F">
        <w:tc>
          <w:tcPr>
            <w:tcW w:w="3200" w:type="pct"/>
            <w:shd w:val="clear" w:color="auto" w:fill="983620" w:themeFill="accent2"/>
          </w:tcPr>
          <w:p w14:paraId="71A30336" w14:textId="77777777" w:rsidR="0026113B" w:rsidRDefault="0026113B" w:rsidP="00F277E6">
            <w:pPr>
              <w:pStyle w:val="NoSpacing"/>
            </w:pPr>
          </w:p>
        </w:tc>
        <w:tc>
          <w:tcPr>
            <w:tcW w:w="104" w:type="pct"/>
          </w:tcPr>
          <w:p w14:paraId="15BF33C5" w14:textId="77777777" w:rsidR="0026113B" w:rsidRDefault="0026113B" w:rsidP="00F277E6">
            <w:pPr>
              <w:pStyle w:val="NoSpacing"/>
            </w:pPr>
          </w:p>
        </w:tc>
        <w:tc>
          <w:tcPr>
            <w:tcW w:w="1696" w:type="pct"/>
            <w:shd w:val="clear" w:color="auto" w:fill="7F7F7F" w:themeFill="text1" w:themeFillTint="80"/>
          </w:tcPr>
          <w:p w14:paraId="6331B780" w14:textId="77777777" w:rsidR="0026113B" w:rsidRDefault="0026113B" w:rsidP="00F277E6">
            <w:pPr>
              <w:pStyle w:val="NoSpacing"/>
            </w:pPr>
          </w:p>
        </w:tc>
      </w:tr>
    </w:tbl>
    <w:tbl>
      <w:tblPr>
        <w:tblpPr w:leftFromText="180" w:rightFromText="180" w:vertAnchor="text" w:horzAnchor="page" w:tblpX="865" w:tblpY="1"/>
        <w:tblW w:w="11159" w:type="dxa"/>
        <w:tblLayout w:type="fixed"/>
        <w:tblLook w:val="04A0" w:firstRow="1" w:lastRow="0" w:firstColumn="1" w:lastColumn="0" w:noHBand="0" w:noVBand="1"/>
      </w:tblPr>
      <w:tblGrid>
        <w:gridCol w:w="6912"/>
        <w:gridCol w:w="426"/>
        <w:gridCol w:w="3821"/>
      </w:tblGrid>
      <w:tr w:rsidR="00323A2F" w14:paraId="6938E4D5" w14:textId="77777777" w:rsidTr="00323A2F">
        <w:trPr>
          <w:trHeight w:val="2160"/>
        </w:trPr>
        <w:tc>
          <w:tcPr>
            <w:tcW w:w="3097" w:type="pct"/>
          </w:tcPr>
          <w:p w14:paraId="56864CF9" w14:textId="77777777" w:rsidR="00323A2F" w:rsidRDefault="00323A2F" w:rsidP="00323A2F">
            <w:pPr>
              <w:pStyle w:val="Heading1"/>
            </w:pPr>
            <w:bookmarkStart w:id="0" w:name="_Toc261004492"/>
            <w:bookmarkStart w:id="1" w:name="_Toc261004494"/>
            <w:r>
              <w:t>What is it?</w:t>
            </w:r>
          </w:p>
          <w:p w14:paraId="7943DCB2" w14:textId="0D195242" w:rsidR="00323A2F" w:rsidRPr="00A03075" w:rsidRDefault="00323A2F" w:rsidP="00323A2F">
            <w:r>
              <w:rPr>
                <w:rFonts w:eastAsiaTheme="minorHAnsi"/>
                <w:bCs/>
                <w:color w:val="auto"/>
              </w:rPr>
              <w:t xml:space="preserve">This is an application used </w:t>
            </w:r>
            <w:r w:rsidR="004A012A">
              <w:rPr>
                <w:rFonts w:eastAsiaTheme="minorHAnsi"/>
                <w:bCs/>
                <w:color w:val="auto"/>
              </w:rPr>
              <w:t>to estimate required margins for a given confidence level. The user can input risk</w:t>
            </w:r>
            <w:r>
              <w:rPr>
                <w:rFonts w:eastAsiaTheme="minorHAnsi"/>
                <w:bCs/>
                <w:color w:val="auto"/>
              </w:rPr>
              <w:t xml:space="preserve"> data manually, or import previously written data into the appli</w:t>
            </w:r>
            <w:r w:rsidR="004A012A">
              <w:rPr>
                <w:rFonts w:eastAsiaTheme="minorHAnsi"/>
                <w:bCs/>
                <w:color w:val="auto"/>
              </w:rPr>
              <w:t>cation. The application uses the Monte Carlo approach</w:t>
            </w:r>
            <w:r w:rsidR="00D56354">
              <w:rPr>
                <w:rFonts w:eastAsiaTheme="minorHAnsi"/>
                <w:bCs/>
                <w:color w:val="auto"/>
              </w:rPr>
              <w:t xml:space="preserve"> to evaluate each value of data in order to generate</w:t>
            </w:r>
            <w:r w:rsidR="004A012A">
              <w:rPr>
                <w:rFonts w:eastAsiaTheme="minorHAnsi"/>
                <w:bCs/>
                <w:color w:val="auto"/>
              </w:rPr>
              <w:t xml:space="preserve"> a his</w:t>
            </w:r>
            <w:r w:rsidR="00D56354">
              <w:rPr>
                <w:rFonts w:eastAsiaTheme="minorHAnsi"/>
                <w:bCs/>
                <w:color w:val="auto"/>
              </w:rPr>
              <w:t>togram of possible outcomes and</w:t>
            </w:r>
            <w:r w:rsidR="004A012A">
              <w:rPr>
                <w:rFonts w:eastAsiaTheme="minorHAnsi"/>
                <w:bCs/>
                <w:color w:val="auto"/>
              </w:rPr>
              <w:t xml:space="preserve"> a cumulative PDF. T</w:t>
            </w:r>
            <w:r>
              <w:rPr>
                <w:rFonts w:eastAsiaTheme="minorHAnsi"/>
                <w:bCs/>
                <w:color w:val="auto"/>
              </w:rPr>
              <w:t xml:space="preserve">he application </w:t>
            </w:r>
            <w:r w:rsidR="004A012A">
              <w:rPr>
                <w:rFonts w:eastAsiaTheme="minorHAnsi"/>
                <w:bCs/>
                <w:color w:val="auto"/>
              </w:rPr>
              <w:t>then computes and displays margins for several confidence levels</w:t>
            </w:r>
            <w:bookmarkStart w:id="2" w:name="_GoBack"/>
            <w:bookmarkEnd w:id="2"/>
          </w:p>
          <w:p w14:paraId="3B769C9D" w14:textId="77777777" w:rsidR="00323A2F" w:rsidRDefault="00323A2F" w:rsidP="00323A2F">
            <w:pPr>
              <w:pStyle w:val="Heading1"/>
            </w:pPr>
            <w:r>
              <w:t>How do I install it?</w:t>
            </w:r>
          </w:p>
          <w:p w14:paraId="506307EE" w14:textId="77777777" w:rsidR="00323A2F" w:rsidRDefault="00323A2F" w:rsidP="00323A2F">
            <w:pPr>
              <w:rPr>
                <w:rFonts w:eastAsiaTheme="minorHAnsi"/>
                <w:bCs/>
                <w:color w:val="auto"/>
              </w:rPr>
            </w:pPr>
            <w:r>
              <w:rPr>
                <w:rFonts w:eastAsiaTheme="minorHAnsi"/>
                <w:bCs/>
                <w:color w:val="auto"/>
              </w:rPr>
              <w:t>To install the application, receive the most recent version from Robert Schneider, and follow these directions.</w:t>
            </w:r>
          </w:p>
          <w:p w14:paraId="02340796" w14:textId="77777777" w:rsidR="00323A2F" w:rsidRDefault="00323A2F" w:rsidP="00323A2F">
            <w:pPr>
              <w:rPr>
                <w:rFonts w:eastAsiaTheme="minorHAnsi"/>
                <w:bCs/>
                <w:color w:val="auto"/>
              </w:rPr>
            </w:pPr>
            <w:r>
              <w:rPr>
                <w:rFonts w:eastAsiaTheme="minorHAnsi"/>
                <w:bCs/>
                <w:color w:val="auto"/>
              </w:rPr>
              <w:t xml:space="preserve">This application was developed using MATLAB, so if you have MATLAB installed on your computer already, then all you need to do if copy over the files_only to your computer, and run. </w:t>
            </w:r>
          </w:p>
          <w:p w14:paraId="2113BBF8" w14:textId="14588BD6" w:rsidR="00323A2F" w:rsidRPr="0044266D" w:rsidRDefault="00323A2F" w:rsidP="00323A2F">
            <w:pPr>
              <w:rPr>
                <w:rFonts w:eastAsiaTheme="minorHAnsi"/>
                <w:bCs/>
              </w:rPr>
            </w:pPr>
            <w:r>
              <w:rPr>
                <w:rFonts w:eastAsiaTheme="minorHAnsi"/>
                <w:bCs/>
                <w:color w:val="auto"/>
              </w:rPr>
              <w:t xml:space="preserve">If you </w:t>
            </w:r>
            <w:r w:rsidRPr="004A012A">
              <w:rPr>
                <w:rFonts w:eastAsiaTheme="minorHAnsi"/>
                <w:b/>
                <w:bCs/>
                <w:color w:val="auto"/>
              </w:rPr>
              <w:t>do not</w:t>
            </w:r>
            <w:r>
              <w:rPr>
                <w:rFonts w:eastAsiaTheme="minorHAnsi"/>
                <w:bCs/>
                <w:color w:val="auto"/>
              </w:rPr>
              <w:t xml:space="preserve"> have MATLAB installed, then you will have to install from the redistribution file. This wil</w:t>
            </w:r>
            <w:r w:rsidR="004A012A">
              <w:rPr>
                <w:rFonts w:eastAsiaTheme="minorHAnsi"/>
                <w:bCs/>
                <w:color w:val="auto"/>
              </w:rPr>
              <w:t xml:space="preserve">l also install a MATLAB </w:t>
            </w:r>
            <w:r>
              <w:rPr>
                <w:rFonts w:eastAsiaTheme="minorHAnsi"/>
                <w:bCs/>
                <w:color w:val="auto"/>
              </w:rPr>
              <w:t>compiler</w:t>
            </w:r>
            <w:r w:rsidR="004A012A">
              <w:rPr>
                <w:rFonts w:eastAsiaTheme="minorHAnsi"/>
                <w:bCs/>
                <w:color w:val="auto"/>
              </w:rPr>
              <w:t xml:space="preserve"> runtime</w:t>
            </w:r>
            <w:r>
              <w:rPr>
                <w:rFonts w:eastAsiaTheme="minorHAnsi"/>
                <w:bCs/>
                <w:color w:val="auto"/>
              </w:rPr>
              <w:t xml:space="preserve"> that is required to run the program.</w:t>
            </w:r>
            <w:r w:rsidR="004A012A">
              <w:rPr>
                <w:rFonts w:eastAsiaTheme="minorHAnsi"/>
                <w:bCs/>
                <w:color w:val="auto"/>
              </w:rPr>
              <w:t xml:space="preserve"> Simply click on the Installer, and follow the directions to install the application.</w:t>
            </w:r>
          </w:p>
          <w:p w14:paraId="0D1ECE99" w14:textId="77777777" w:rsidR="00323A2F" w:rsidRDefault="00323A2F" w:rsidP="00323A2F">
            <w:pPr>
              <w:pStyle w:val="Heading1"/>
            </w:pPr>
            <w:r>
              <w:t>How does it work</w:t>
            </w:r>
          </w:p>
          <w:p w14:paraId="71E88238" w14:textId="77777777" w:rsidR="00323A2F" w:rsidRDefault="00323A2F" w:rsidP="00323A2F">
            <w:pPr>
              <w:pStyle w:val="ListParagraph"/>
              <w:numPr>
                <w:ilvl w:val="0"/>
                <w:numId w:val="7"/>
              </w:numPr>
            </w:pPr>
            <w:r>
              <w:t>Run the application</w:t>
            </w:r>
          </w:p>
          <w:p w14:paraId="7FD898D9" w14:textId="6486D787" w:rsidR="00323A2F" w:rsidRDefault="00323A2F" w:rsidP="00323A2F">
            <w:pPr>
              <w:pStyle w:val="ListParagraph"/>
              <w:numPr>
                <w:ilvl w:val="0"/>
                <w:numId w:val="7"/>
              </w:numPr>
            </w:pPr>
            <w:r>
              <w:t>Select Input Manually or Import from file</w:t>
            </w:r>
            <w:r w:rsidR="004A012A">
              <w:t>.</w:t>
            </w:r>
          </w:p>
          <w:p w14:paraId="336CBC70" w14:textId="77777777" w:rsidR="00323A2F" w:rsidRDefault="00323A2F" w:rsidP="00323A2F">
            <w:pPr>
              <w:pStyle w:val="ListParagraph"/>
              <w:numPr>
                <w:ilvl w:val="0"/>
                <w:numId w:val="7"/>
              </w:numPr>
            </w:pPr>
            <w:r>
              <w:t>If you Input Manually, it will take you to a screen where you input fixed units for each phase, and a range of upper and lower bound for the uncertainty. Each PDF is initially set to Uniform Distribution.</w:t>
            </w:r>
          </w:p>
          <w:p w14:paraId="6D85D50C" w14:textId="77777777" w:rsidR="00323A2F" w:rsidRPr="00A03075" w:rsidRDefault="00323A2F" w:rsidP="00323A2F">
            <w:pPr>
              <w:pStyle w:val="ListParagraph"/>
              <w:numPr>
                <w:ilvl w:val="0"/>
                <w:numId w:val="7"/>
              </w:numPr>
            </w:pPr>
            <w:r>
              <w:t>If you select Import from file, you will be directed to a Format screen where you can preview your data, and select what rows and columns you wish to evaluate. For this function, Excel spreadsheets work best. If your data has some special form or layout that doesn’t seem to work, please contact Robert Schneider to see if you can get your format working correctly.</w:t>
            </w:r>
          </w:p>
          <w:p w14:paraId="424B2EB0" w14:textId="77777777" w:rsidR="00323A2F" w:rsidRDefault="00323A2F" w:rsidP="00323A2F">
            <w:pPr>
              <w:pStyle w:val="Heading1"/>
            </w:pPr>
            <w:r>
              <w:t>Questions? Implementation requests?</w:t>
            </w:r>
          </w:p>
          <w:bookmarkEnd w:id="1"/>
          <w:p w14:paraId="594ADD31" w14:textId="34D69C6E" w:rsidR="00323A2F" w:rsidRDefault="00323A2F" w:rsidP="00323A2F">
            <w:pPr>
              <w:rPr>
                <w:rFonts w:eastAsiaTheme="minorHAnsi"/>
                <w:bCs/>
                <w:color w:val="auto"/>
              </w:rPr>
            </w:pPr>
            <w:r>
              <w:rPr>
                <w:rFonts w:eastAsiaTheme="minorHAnsi"/>
                <w:bCs/>
                <w:color w:val="auto"/>
              </w:rPr>
              <w:t xml:space="preserve">If you have questions about the application, how to use </w:t>
            </w:r>
            <w:r w:rsidR="003947A7">
              <w:rPr>
                <w:rFonts w:eastAsiaTheme="minorHAnsi"/>
                <w:bCs/>
                <w:color w:val="auto"/>
              </w:rPr>
              <w:t>it, or you want to report an issue</w:t>
            </w:r>
            <w:r>
              <w:rPr>
                <w:rFonts w:eastAsiaTheme="minorHAnsi"/>
                <w:bCs/>
                <w:color w:val="auto"/>
              </w:rPr>
              <w:t xml:space="preserve">, please contact </w:t>
            </w:r>
            <w:r w:rsidRPr="00630780">
              <w:rPr>
                <w:rFonts w:eastAsiaTheme="minorHAnsi"/>
                <w:bCs/>
                <w:color w:val="auto"/>
              </w:rPr>
              <w:t>Robert.F.Schneider@jpl.nasa.gov</w:t>
            </w:r>
          </w:p>
          <w:p w14:paraId="2814970A" w14:textId="77777777" w:rsidR="00323A2F" w:rsidRPr="00630780" w:rsidRDefault="00323A2F" w:rsidP="00323A2F">
            <w:pPr>
              <w:rPr>
                <w:rFonts w:eastAsiaTheme="minorHAnsi"/>
                <w:bCs/>
                <w:color w:val="auto"/>
              </w:rPr>
            </w:pPr>
            <w:r>
              <w:rPr>
                <w:rFonts w:eastAsiaTheme="minorHAnsi"/>
                <w:bCs/>
                <w:color w:val="auto"/>
              </w:rPr>
              <w:t>If you would like to see something be added to the program, please don’t hesitate to ask!</w:t>
            </w:r>
          </w:p>
        </w:tc>
        <w:tc>
          <w:tcPr>
            <w:tcW w:w="191" w:type="pct"/>
          </w:tcPr>
          <w:p w14:paraId="38F3263C" w14:textId="77777777" w:rsidR="00323A2F" w:rsidRDefault="00323A2F" w:rsidP="00323A2F"/>
        </w:tc>
        <w:tc>
          <w:tcPr>
            <w:tcW w:w="1712" w:type="pct"/>
          </w:tcPr>
          <w:p w14:paraId="630EB033" w14:textId="77777777" w:rsidR="00323A2F" w:rsidRDefault="00323A2F" w:rsidP="00323A2F">
            <w:pPr>
              <w:pStyle w:val="Heading2"/>
            </w:pPr>
            <w:r>
              <w:t>Types of Probability (PDF)</w:t>
            </w:r>
          </w:p>
          <w:p w14:paraId="18650250" w14:textId="7602B2AE" w:rsidR="004A012A" w:rsidRDefault="00D62083" w:rsidP="004A012A">
            <w:r w:rsidRPr="004A012A">
              <w:rPr>
                <w:b/>
              </w:rPr>
              <w:t>Uniform Distribution</w:t>
            </w:r>
            <w:r>
              <w:t xml:space="preserve"> is repr</w:t>
            </w:r>
            <w:r w:rsidR="005E42AE">
              <w:t>esented by a numeric value of 1, where there is equal chance for any value to be selected between the two bounds.</w:t>
            </w:r>
          </w:p>
          <w:p w14:paraId="76167420" w14:textId="77777777" w:rsidR="004A012A" w:rsidRDefault="004A012A" w:rsidP="00D62083"/>
          <w:p w14:paraId="0FDC1F57" w14:textId="444CEEA2" w:rsidR="004A012A" w:rsidRPr="00D62083" w:rsidRDefault="00D62083" w:rsidP="00D62083">
            <w:r w:rsidRPr="004A012A">
              <w:rPr>
                <w:b/>
              </w:rPr>
              <w:t>Triangular Distribution</w:t>
            </w:r>
            <w:r>
              <w:t xml:space="preserve"> is represented by </w:t>
            </w:r>
            <w:r w:rsidR="004A012A">
              <w:t xml:space="preserve">a numeric value of 2, where </w:t>
            </w:r>
            <w:r w:rsidR="00C641CC">
              <w:t xml:space="preserve">the peak </w:t>
            </w:r>
            <w:r w:rsidR="004A012A">
              <w:t xml:space="preserve">probability value </w:t>
            </w:r>
            <w:r w:rsidR="00C641CC">
              <w:t>of the triangle is in the middle between the two bounds.</w:t>
            </w:r>
          </w:p>
          <w:p w14:paraId="313EFC60" w14:textId="77777777" w:rsidR="00323A2F" w:rsidRPr="008B714F" w:rsidRDefault="00323A2F" w:rsidP="00323A2F">
            <w:pPr>
              <w:pStyle w:val="BlockText"/>
              <w:spacing w:after="200"/>
            </w:pPr>
          </w:p>
          <w:p w14:paraId="5864BCE0" w14:textId="77777777" w:rsidR="00323A2F" w:rsidRPr="008B714F" w:rsidRDefault="00323A2F" w:rsidP="00323A2F">
            <w:pPr>
              <w:pStyle w:val="Heading2"/>
            </w:pPr>
          </w:p>
          <w:p w14:paraId="2BAEBA96" w14:textId="77777777" w:rsidR="00323A2F" w:rsidRPr="0058353E" w:rsidRDefault="00323A2F" w:rsidP="00323A2F">
            <w:pPr>
              <w:pStyle w:val="BlockText"/>
              <w:spacing w:after="200"/>
            </w:pPr>
          </w:p>
        </w:tc>
      </w:tr>
      <w:bookmarkEnd w:id="0"/>
    </w:tbl>
    <w:p w14:paraId="5A78E0CC" w14:textId="77777777" w:rsidR="00F277E6" w:rsidRDefault="00F277E6"/>
    <w:sectPr w:rsidR="00F277E6" w:rsidSect="00F277E6">
      <w:footerReference w:type="default" r:id="rId8"/>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5CAEA" w14:textId="77777777" w:rsidR="004A012A" w:rsidRDefault="004A012A">
      <w:pPr>
        <w:spacing w:after="0" w:line="240" w:lineRule="auto"/>
      </w:pPr>
      <w:r>
        <w:separator/>
      </w:r>
    </w:p>
  </w:endnote>
  <w:endnote w:type="continuationSeparator" w:id="0">
    <w:p w14:paraId="1CE44AC0" w14:textId="77777777" w:rsidR="004A012A" w:rsidRDefault="004A0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4A012A" w14:paraId="6E31B5CE" w14:textId="77777777" w:rsidTr="00384A08">
      <w:tc>
        <w:tcPr>
          <w:tcW w:w="3200" w:type="pct"/>
          <w:shd w:val="clear" w:color="auto" w:fill="983620" w:themeFill="accent2"/>
        </w:tcPr>
        <w:p w14:paraId="11782C2F" w14:textId="77777777" w:rsidR="004A012A" w:rsidRDefault="004A012A" w:rsidP="00384A08">
          <w:pPr>
            <w:pStyle w:val="NoSpacing"/>
          </w:pPr>
        </w:p>
      </w:tc>
      <w:tc>
        <w:tcPr>
          <w:tcW w:w="104" w:type="pct"/>
        </w:tcPr>
        <w:p w14:paraId="4A43C8C9" w14:textId="77777777" w:rsidR="004A012A" w:rsidRDefault="004A012A" w:rsidP="00384A08">
          <w:pPr>
            <w:pStyle w:val="NoSpacing"/>
          </w:pPr>
        </w:p>
      </w:tc>
      <w:tc>
        <w:tcPr>
          <w:tcW w:w="1700" w:type="pct"/>
          <w:shd w:val="clear" w:color="auto" w:fill="7F7F7F" w:themeFill="text1" w:themeFillTint="80"/>
        </w:tcPr>
        <w:p w14:paraId="257AAC53" w14:textId="77777777" w:rsidR="004A012A" w:rsidRDefault="004A012A" w:rsidP="00384A08">
          <w:pPr>
            <w:pStyle w:val="NoSpacing"/>
          </w:pPr>
        </w:p>
      </w:tc>
    </w:tr>
    <w:tr w:rsidR="004A012A" w14:paraId="71374124" w14:textId="77777777" w:rsidTr="00384A08">
      <w:sdt>
        <w:sdtPr>
          <w:rPr>
            <w:color w:val="262626" w:themeColor="text1" w:themeTint="D9"/>
          </w:rPr>
          <w:alias w:val="Title"/>
          <w:tag w:val=""/>
          <w:id w:val="-939296879"/>
          <w:placeholder>
            <w:docPart w:val="60A9E41701873643B3DBE440AF5DB2E2"/>
          </w:placeholder>
          <w:dataBinding w:prefixMappings="xmlns:ns0='http://purl.org/dc/elements/1.1/' xmlns:ns1='http://schemas.openxmlformats.org/package/2006/metadata/core-properties' " w:xpath="/ns1:coreProperties[1]/ns0:title[1]" w:storeItemID="{6C3C8BC8-F283-45AE-878A-BAB7291924A1}"/>
          <w:text/>
        </w:sdtPr>
        <w:sdtContent>
          <w:tc>
            <w:tcPr>
              <w:tcW w:w="3200" w:type="pct"/>
              <w:vAlign w:val="bottom"/>
            </w:tcPr>
            <w:p w14:paraId="04188EE2" w14:textId="38F47A21" w:rsidR="004A012A" w:rsidRPr="00AA218C" w:rsidRDefault="003947A7" w:rsidP="00384A08">
              <w:pPr>
                <w:pStyle w:val="Footer"/>
                <w:rPr>
                  <w:color w:val="262626" w:themeColor="text1" w:themeTint="D9"/>
                </w:rPr>
              </w:pPr>
              <w:r>
                <w:rPr>
                  <w:color w:val="262626" w:themeColor="text1" w:themeTint="D9"/>
                </w:rPr>
                <w:t xml:space="preserve">Assessment Tool </w:t>
              </w:r>
            </w:p>
          </w:tc>
        </w:sdtContent>
      </w:sdt>
      <w:tc>
        <w:tcPr>
          <w:tcW w:w="104" w:type="pct"/>
          <w:vAlign w:val="bottom"/>
        </w:tcPr>
        <w:p w14:paraId="3D2E2F12" w14:textId="77777777" w:rsidR="004A012A" w:rsidRDefault="004A012A" w:rsidP="00384A08">
          <w:pPr>
            <w:pStyle w:val="Footer"/>
          </w:pPr>
        </w:p>
      </w:tc>
      <w:tc>
        <w:tcPr>
          <w:tcW w:w="1700" w:type="pct"/>
          <w:vAlign w:val="bottom"/>
        </w:tcPr>
        <w:p w14:paraId="2FD09D82" w14:textId="77777777" w:rsidR="004A012A" w:rsidRDefault="004A012A" w:rsidP="00384A08">
          <w:pPr>
            <w:pStyle w:val="FooterRight"/>
          </w:pPr>
          <w:r>
            <w:fldChar w:fldCharType="begin"/>
          </w:r>
          <w:r>
            <w:instrText xml:space="preserve"> Page </w:instrText>
          </w:r>
          <w:r>
            <w:fldChar w:fldCharType="separate"/>
          </w:r>
          <w:r w:rsidR="003947A7">
            <w:rPr>
              <w:noProof/>
            </w:rPr>
            <w:t>1</w:t>
          </w:r>
          <w:r>
            <w:fldChar w:fldCharType="end"/>
          </w:r>
        </w:p>
      </w:tc>
    </w:tr>
  </w:tbl>
  <w:p w14:paraId="6FCAF5C4" w14:textId="77777777" w:rsidR="004A012A" w:rsidRPr="00384A08" w:rsidRDefault="004A012A" w:rsidP="00384A0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4DF34" w14:textId="77777777" w:rsidR="004A012A" w:rsidRDefault="004A012A">
      <w:pPr>
        <w:spacing w:after="0" w:line="240" w:lineRule="auto"/>
      </w:pPr>
      <w:r>
        <w:separator/>
      </w:r>
    </w:p>
  </w:footnote>
  <w:footnote w:type="continuationSeparator" w:id="0">
    <w:p w14:paraId="0AF86392" w14:textId="77777777" w:rsidR="004A012A" w:rsidRDefault="004A01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3">
    <w:nsid w:val="73A25B5D"/>
    <w:multiLevelType w:val="hybridMultilevel"/>
    <w:tmpl w:val="9EF2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780"/>
    <w:rsid w:val="00056BDA"/>
    <w:rsid w:val="00062EFE"/>
    <w:rsid w:val="00090017"/>
    <w:rsid w:val="00165340"/>
    <w:rsid w:val="001845BE"/>
    <w:rsid w:val="001D3F69"/>
    <w:rsid w:val="001F4E23"/>
    <w:rsid w:val="0026113B"/>
    <w:rsid w:val="002F1886"/>
    <w:rsid w:val="002F444C"/>
    <w:rsid w:val="00323A2F"/>
    <w:rsid w:val="003606E0"/>
    <w:rsid w:val="00384A08"/>
    <w:rsid w:val="003947A7"/>
    <w:rsid w:val="0044266D"/>
    <w:rsid w:val="004A012A"/>
    <w:rsid w:val="004A5130"/>
    <w:rsid w:val="005E42AE"/>
    <w:rsid w:val="00630780"/>
    <w:rsid w:val="0067573E"/>
    <w:rsid w:val="00782074"/>
    <w:rsid w:val="00792D99"/>
    <w:rsid w:val="008B714F"/>
    <w:rsid w:val="008C2A28"/>
    <w:rsid w:val="008F3288"/>
    <w:rsid w:val="009042A3"/>
    <w:rsid w:val="009D619F"/>
    <w:rsid w:val="009F709B"/>
    <w:rsid w:val="00A03075"/>
    <w:rsid w:val="00A52A7F"/>
    <w:rsid w:val="00AF28CB"/>
    <w:rsid w:val="00B64F98"/>
    <w:rsid w:val="00C641CC"/>
    <w:rsid w:val="00C64A94"/>
    <w:rsid w:val="00C660B1"/>
    <w:rsid w:val="00D350A4"/>
    <w:rsid w:val="00D52277"/>
    <w:rsid w:val="00D56354"/>
    <w:rsid w:val="00D62083"/>
    <w:rsid w:val="00E20E90"/>
    <w:rsid w:val="00F277E6"/>
    <w:rsid w:val="00F445ED"/>
    <w:rsid w:val="00F56FB8"/>
    <w:rsid w:val="00F73F39"/>
    <w:rsid w:val="00FE4F0C"/>
    <w:rsid w:val="00FF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56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character" w:styleId="Hyperlink">
    <w:name w:val="Hyperlink"/>
    <w:basedOn w:val="DefaultParagraphFont"/>
    <w:uiPriority w:val="99"/>
    <w:unhideWhenUsed/>
    <w:rsid w:val="00630780"/>
    <w:rPr>
      <w:color w:val="524A82" w:themeColor="hyperlink"/>
      <w:u w:val="single"/>
    </w:rPr>
  </w:style>
  <w:style w:type="paragraph" w:styleId="ListParagraph">
    <w:name w:val="List Paragraph"/>
    <w:basedOn w:val="Normal"/>
    <w:uiPriority w:val="34"/>
    <w:unhideWhenUsed/>
    <w:qFormat/>
    <w:rsid w:val="00323A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character" w:styleId="Hyperlink">
    <w:name w:val="Hyperlink"/>
    <w:basedOn w:val="DefaultParagraphFont"/>
    <w:uiPriority w:val="99"/>
    <w:unhideWhenUsed/>
    <w:rsid w:val="00630780"/>
    <w:rPr>
      <w:color w:val="524A82" w:themeColor="hyperlink"/>
      <w:u w:val="single"/>
    </w:rPr>
  </w:style>
  <w:style w:type="paragraph" w:styleId="ListParagraph">
    <w:name w:val="List Paragraph"/>
    <w:basedOn w:val="Normal"/>
    <w:uiPriority w:val="34"/>
    <w:unhideWhenUsed/>
    <w:qFormat/>
    <w:rsid w:val="0032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Lesson%20Pla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9FA0A8D9E07C46BFE9A75D97AACEBE"/>
        <w:category>
          <w:name w:val="General"/>
          <w:gallery w:val="placeholder"/>
        </w:category>
        <w:types>
          <w:type w:val="bbPlcHdr"/>
        </w:types>
        <w:behaviors>
          <w:behavior w:val="content"/>
        </w:behaviors>
        <w:guid w:val="{4E68EC60-1473-1248-8A86-7B32FFED4740}"/>
      </w:docPartPr>
      <w:docPartBody>
        <w:p w:rsidR="001214C7" w:rsidRDefault="001214C7">
          <w:pPr>
            <w:pStyle w:val="1A9FA0A8D9E07C46BFE9A75D97AACEBE"/>
          </w:pPr>
          <w:r>
            <w:t>Lesson Title</w:t>
          </w:r>
        </w:p>
      </w:docPartBody>
    </w:docPart>
    <w:docPart>
      <w:docPartPr>
        <w:name w:val="60A9E41701873643B3DBE440AF5DB2E2"/>
        <w:category>
          <w:name w:val="General"/>
          <w:gallery w:val="placeholder"/>
        </w:category>
        <w:types>
          <w:type w:val="bbPlcHdr"/>
        </w:types>
        <w:behaviors>
          <w:behavior w:val="content"/>
        </w:behaviors>
        <w:guid w:val="{0E07E7E3-BF26-2142-9010-C81C07133EC6}"/>
      </w:docPartPr>
      <w:docPartBody>
        <w:p w:rsidR="001214C7" w:rsidRDefault="001214C7">
          <w:pPr>
            <w:pStyle w:val="60A9E41701873643B3DBE440AF5DB2E2"/>
          </w:pPr>
          <w:r w:rsidRPr="00D63F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C7"/>
    <w:rsid w:val="001214C7"/>
    <w:rsid w:val="00250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1214C7"/>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9FA0A8D9E07C46BFE9A75D97AACEBE">
    <w:name w:val="1A9FA0A8D9E07C46BFE9A75D97AACEBE"/>
  </w:style>
  <w:style w:type="paragraph" w:customStyle="1" w:styleId="F43842BDC5C60E46A94C5C9D7F577270">
    <w:name w:val="F43842BDC5C60E46A94C5C9D7F577270"/>
  </w:style>
  <w:style w:type="paragraph" w:styleId="ListBullet">
    <w:name w:val="List Bullet"/>
    <w:basedOn w:val="Normal"/>
    <w:uiPriority w:val="1"/>
    <w:qFormat/>
    <w:rsid w:val="001214C7"/>
    <w:pPr>
      <w:numPr>
        <w:numId w:val="1"/>
      </w:numPr>
      <w:spacing w:after="200" w:line="276" w:lineRule="auto"/>
    </w:pPr>
    <w:rPr>
      <w:color w:val="404040" w:themeColor="text1" w:themeTint="BF"/>
      <w:sz w:val="20"/>
      <w:lang w:eastAsia="en-US"/>
    </w:rPr>
  </w:style>
  <w:style w:type="paragraph" w:customStyle="1" w:styleId="F1C987592F1DE844BCD135DA9FAA7219">
    <w:name w:val="F1C987592F1DE844BCD135DA9FAA7219"/>
  </w:style>
  <w:style w:type="paragraph" w:styleId="ListNumber">
    <w:name w:val="List Number"/>
    <w:basedOn w:val="Normal"/>
    <w:uiPriority w:val="1"/>
    <w:qFormat/>
    <w:rsid w:val="001214C7"/>
    <w:pPr>
      <w:numPr>
        <w:numId w:val="2"/>
      </w:numPr>
      <w:spacing w:after="200" w:line="276" w:lineRule="auto"/>
    </w:pPr>
    <w:rPr>
      <w:color w:val="404040" w:themeColor="text1" w:themeTint="BF"/>
      <w:sz w:val="20"/>
      <w:lang w:eastAsia="en-US"/>
    </w:rPr>
  </w:style>
  <w:style w:type="paragraph" w:customStyle="1" w:styleId="762D322568B9B14599D8FF6F4CB00797">
    <w:name w:val="762D322568B9B14599D8FF6F4CB00797"/>
  </w:style>
  <w:style w:type="paragraph" w:customStyle="1" w:styleId="FB7171070221C244BE33090E23C91877">
    <w:name w:val="FB7171070221C244BE33090E23C91877"/>
  </w:style>
  <w:style w:type="paragraph" w:customStyle="1" w:styleId="0F774CD921EBCC4CA067692C3B558BF0">
    <w:name w:val="0F774CD921EBCC4CA067692C3B558BF0"/>
  </w:style>
  <w:style w:type="paragraph" w:styleId="BlockText">
    <w:name w:val="Block Text"/>
    <w:basedOn w:val="Normal"/>
    <w:uiPriority w:val="1"/>
    <w:unhideWhenUsed/>
    <w:qFormat/>
    <w:rsid w:val="001214C7"/>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14C7"/>
    <w:pPr>
      <w:numPr>
        <w:numId w:val="3"/>
      </w:numPr>
      <w:spacing w:after="40"/>
    </w:pPr>
  </w:style>
  <w:style w:type="paragraph" w:customStyle="1" w:styleId="888403DDFB120E45B4F62425D9620DF4">
    <w:name w:val="888403DDFB120E45B4F62425D9620DF4"/>
  </w:style>
  <w:style w:type="character" w:customStyle="1" w:styleId="Heading2Char">
    <w:name w:val="Heading 2 Char"/>
    <w:basedOn w:val="DefaultParagraphFont"/>
    <w:link w:val="Heading2"/>
    <w:uiPriority w:val="1"/>
    <w:rsid w:val="001214C7"/>
    <w:rPr>
      <w:rFonts w:asciiTheme="majorHAnsi" w:eastAsiaTheme="majorEastAsia" w:hAnsiTheme="majorHAnsi" w:cstheme="majorBidi"/>
      <w:bCs/>
      <w:color w:val="595959" w:themeColor="text1" w:themeTint="A6"/>
      <w:sz w:val="28"/>
      <w:szCs w:val="26"/>
      <w:lang w:eastAsia="en-US"/>
    </w:rPr>
  </w:style>
  <w:style w:type="paragraph" w:customStyle="1" w:styleId="96CA1ED40EA0324780F231A912043D41">
    <w:name w:val="96CA1ED40EA0324780F231A912043D41"/>
  </w:style>
  <w:style w:type="character" w:styleId="PlaceholderText">
    <w:name w:val="Placeholder Text"/>
    <w:basedOn w:val="DefaultParagraphFont"/>
    <w:uiPriority w:val="99"/>
    <w:semiHidden/>
    <w:rPr>
      <w:color w:val="808080"/>
    </w:rPr>
  </w:style>
  <w:style w:type="paragraph" w:customStyle="1" w:styleId="60A9E41701873643B3DBE440AF5DB2E2">
    <w:name w:val="60A9E41701873643B3DBE440AF5DB2E2"/>
  </w:style>
  <w:style w:type="paragraph" w:customStyle="1" w:styleId="36FCF63014A63A4C89E6C8C4FAF40B48">
    <w:name w:val="36FCF63014A63A4C89E6C8C4FAF40B48"/>
    <w:rsid w:val="001214C7"/>
  </w:style>
  <w:style w:type="paragraph" w:customStyle="1" w:styleId="2F30AFB65B17BE409A30E1E4A71B67C1">
    <w:name w:val="2F30AFB65B17BE409A30E1E4A71B67C1"/>
    <w:rsid w:val="001214C7"/>
  </w:style>
  <w:style w:type="paragraph" w:customStyle="1" w:styleId="8EC53C199FF52C489FCF5B79ABF7B00C">
    <w:name w:val="8EC53C199FF52C489FCF5B79ABF7B00C"/>
    <w:rsid w:val="001214C7"/>
  </w:style>
  <w:style w:type="paragraph" w:customStyle="1" w:styleId="D97809A0EA91544DAB99F0F1D460726C">
    <w:name w:val="D97809A0EA91544DAB99F0F1D460726C"/>
    <w:rsid w:val="001214C7"/>
  </w:style>
  <w:style w:type="paragraph" w:customStyle="1" w:styleId="96E16E4B843FEA41B877CDF8378C5C16">
    <w:name w:val="96E16E4B843FEA41B877CDF8378C5C16"/>
    <w:rsid w:val="001214C7"/>
  </w:style>
  <w:style w:type="paragraph" w:customStyle="1" w:styleId="38FBCAAB77273140A35673CAFF70CAFB">
    <w:name w:val="38FBCAAB77273140A35673CAFF70CAFB"/>
    <w:rsid w:val="001214C7"/>
  </w:style>
  <w:style w:type="paragraph" w:customStyle="1" w:styleId="D2887D249A9AC148970E2EE0EA0EBEEA">
    <w:name w:val="D2887D249A9AC148970E2EE0EA0EBEEA"/>
    <w:rsid w:val="001214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1214C7"/>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9FA0A8D9E07C46BFE9A75D97AACEBE">
    <w:name w:val="1A9FA0A8D9E07C46BFE9A75D97AACEBE"/>
  </w:style>
  <w:style w:type="paragraph" w:customStyle="1" w:styleId="F43842BDC5C60E46A94C5C9D7F577270">
    <w:name w:val="F43842BDC5C60E46A94C5C9D7F577270"/>
  </w:style>
  <w:style w:type="paragraph" w:styleId="ListBullet">
    <w:name w:val="List Bullet"/>
    <w:basedOn w:val="Normal"/>
    <w:uiPriority w:val="1"/>
    <w:qFormat/>
    <w:rsid w:val="001214C7"/>
    <w:pPr>
      <w:numPr>
        <w:numId w:val="1"/>
      </w:numPr>
      <w:spacing w:after="200" w:line="276" w:lineRule="auto"/>
    </w:pPr>
    <w:rPr>
      <w:color w:val="404040" w:themeColor="text1" w:themeTint="BF"/>
      <w:sz w:val="20"/>
      <w:lang w:eastAsia="en-US"/>
    </w:rPr>
  </w:style>
  <w:style w:type="paragraph" w:customStyle="1" w:styleId="F1C987592F1DE844BCD135DA9FAA7219">
    <w:name w:val="F1C987592F1DE844BCD135DA9FAA7219"/>
  </w:style>
  <w:style w:type="paragraph" w:styleId="ListNumber">
    <w:name w:val="List Number"/>
    <w:basedOn w:val="Normal"/>
    <w:uiPriority w:val="1"/>
    <w:qFormat/>
    <w:rsid w:val="001214C7"/>
    <w:pPr>
      <w:numPr>
        <w:numId w:val="2"/>
      </w:numPr>
      <w:spacing w:after="200" w:line="276" w:lineRule="auto"/>
    </w:pPr>
    <w:rPr>
      <w:color w:val="404040" w:themeColor="text1" w:themeTint="BF"/>
      <w:sz w:val="20"/>
      <w:lang w:eastAsia="en-US"/>
    </w:rPr>
  </w:style>
  <w:style w:type="paragraph" w:customStyle="1" w:styleId="762D322568B9B14599D8FF6F4CB00797">
    <w:name w:val="762D322568B9B14599D8FF6F4CB00797"/>
  </w:style>
  <w:style w:type="paragraph" w:customStyle="1" w:styleId="FB7171070221C244BE33090E23C91877">
    <w:name w:val="FB7171070221C244BE33090E23C91877"/>
  </w:style>
  <w:style w:type="paragraph" w:customStyle="1" w:styleId="0F774CD921EBCC4CA067692C3B558BF0">
    <w:name w:val="0F774CD921EBCC4CA067692C3B558BF0"/>
  </w:style>
  <w:style w:type="paragraph" w:styleId="BlockText">
    <w:name w:val="Block Text"/>
    <w:basedOn w:val="Normal"/>
    <w:uiPriority w:val="1"/>
    <w:unhideWhenUsed/>
    <w:qFormat/>
    <w:rsid w:val="001214C7"/>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14C7"/>
    <w:pPr>
      <w:numPr>
        <w:numId w:val="3"/>
      </w:numPr>
      <w:spacing w:after="40"/>
    </w:pPr>
  </w:style>
  <w:style w:type="paragraph" w:customStyle="1" w:styleId="888403DDFB120E45B4F62425D9620DF4">
    <w:name w:val="888403DDFB120E45B4F62425D9620DF4"/>
  </w:style>
  <w:style w:type="character" w:customStyle="1" w:styleId="Heading2Char">
    <w:name w:val="Heading 2 Char"/>
    <w:basedOn w:val="DefaultParagraphFont"/>
    <w:link w:val="Heading2"/>
    <w:uiPriority w:val="1"/>
    <w:rsid w:val="001214C7"/>
    <w:rPr>
      <w:rFonts w:asciiTheme="majorHAnsi" w:eastAsiaTheme="majorEastAsia" w:hAnsiTheme="majorHAnsi" w:cstheme="majorBidi"/>
      <w:bCs/>
      <w:color w:val="595959" w:themeColor="text1" w:themeTint="A6"/>
      <w:sz w:val="28"/>
      <w:szCs w:val="26"/>
      <w:lang w:eastAsia="en-US"/>
    </w:rPr>
  </w:style>
  <w:style w:type="paragraph" w:customStyle="1" w:styleId="96CA1ED40EA0324780F231A912043D41">
    <w:name w:val="96CA1ED40EA0324780F231A912043D41"/>
  </w:style>
  <w:style w:type="character" w:styleId="PlaceholderText">
    <w:name w:val="Placeholder Text"/>
    <w:basedOn w:val="DefaultParagraphFont"/>
    <w:uiPriority w:val="99"/>
    <w:semiHidden/>
    <w:rPr>
      <w:color w:val="808080"/>
    </w:rPr>
  </w:style>
  <w:style w:type="paragraph" w:customStyle="1" w:styleId="60A9E41701873643B3DBE440AF5DB2E2">
    <w:name w:val="60A9E41701873643B3DBE440AF5DB2E2"/>
  </w:style>
  <w:style w:type="paragraph" w:customStyle="1" w:styleId="36FCF63014A63A4C89E6C8C4FAF40B48">
    <w:name w:val="36FCF63014A63A4C89E6C8C4FAF40B48"/>
    <w:rsid w:val="001214C7"/>
  </w:style>
  <w:style w:type="paragraph" w:customStyle="1" w:styleId="2F30AFB65B17BE409A30E1E4A71B67C1">
    <w:name w:val="2F30AFB65B17BE409A30E1E4A71B67C1"/>
    <w:rsid w:val="001214C7"/>
  </w:style>
  <w:style w:type="paragraph" w:customStyle="1" w:styleId="8EC53C199FF52C489FCF5B79ABF7B00C">
    <w:name w:val="8EC53C199FF52C489FCF5B79ABF7B00C"/>
    <w:rsid w:val="001214C7"/>
  </w:style>
  <w:style w:type="paragraph" w:customStyle="1" w:styleId="D97809A0EA91544DAB99F0F1D460726C">
    <w:name w:val="D97809A0EA91544DAB99F0F1D460726C"/>
    <w:rsid w:val="001214C7"/>
  </w:style>
  <w:style w:type="paragraph" w:customStyle="1" w:styleId="96E16E4B843FEA41B877CDF8378C5C16">
    <w:name w:val="96E16E4B843FEA41B877CDF8378C5C16"/>
    <w:rsid w:val="001214C7"/>
  </w:style>
  <w:style w:type="paragraph" w:customStyle="1" w:styleId="38FBCAAB77273140A35673CAFF70CAFB">
    <w:name w:val="38FBCAAB77273140A35673CAFF70CAFB"/>
    <w:rsid w:val="001214C7"/>
  </w:style>
  <w:style w:type="paragraph" w:customStyle="1" w:styleId="D2887D249A9AC148970E2EE0EA0EBEEA">
    <w:name w:val="D2887D249A9AC148970E2EE0EA0EBEEA"/>
    <w:rsid w:val="00121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1">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Lesson Plan.dotx</Template>
  <TotalTime>30</TotalTime>
  <Pages>2</Pages>
  <Words>346</Words>
  <Characters>1977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Tool </dc:title>
  <dc:subject/>
  <dc:creator>Robert F Schneider</dc:creator>
  <cp:keywords/>
  <dc:description/>
  <cp:lastModifiedBy>Robert F Schneider</cp:lastModifiedBy>
  <cp:revision>6</cp:revision>
  <dcterms:created xsi:type="dcterms:W3CDTF">2014-06-15T15:43:00Z</dcterms:created>
  <dcterms:modified xsi:type="dcterms:W3CDTF">2014-06-16T05:23:00Z</dcterms:modified>
  <cp:category/>
</cp:coreProperties>
</file>